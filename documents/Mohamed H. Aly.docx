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557165" w:rsidP="00676DED">
      <w:pPr>
        <w:pStyle w:val="Email"/>
        <w:rPr>
          <w:u w:val="single"/>
        </w:rPr>
      </w:pPr>
      <w:hyperlink r:id="rId8" w:history="1">
        <w:r w:rsidRPr="00BC1105">
          <w:rPr>
            <w:u w:val="single"/>
          </w:rPr>
          <w:t>+201065583557</w:t>
        </w:r>
      </w:hyperlink>
    </w:p>
    <w:p w14:paraId="2629FB88" w14:textId="37A0DD85" w:rsidR="00825006" w:rsidRPr="00BC1105" w:rsidRDefault="00825006" w:rsidP="003F4EBA">
      <w:pPr>
        <w:pStyle w:val="ContactInfo"/>
        <w:rPr>
          <w:u w:val="single"/>
        </w:rPr>
      </w:pPr>
      <w:hyperlink r:id="rId9" w:history="1">
        <w:r w:rsidRPr="00BC1105">
          <w:rPr>
            <w:u w:val="single"/>
          </w:rPr>
          <w:t>Portfolio we</w:t>
        </w:r>
        <w:r w:rsidRPr="00BC1105">
          <w:rPr>
            <w:u w:val="single"/>
          </w:rPr>
          <w:t>b</w:t>
        </w:r>
        <w:r w:rsidRPr="00BC1105">
          <w:rPr>
            <w:u w:val="single"/>
          </w:rPr>
          <w:t>site</w:t>
        </w:r>
      </w:hyperlink>
    </w:p>
    <w:p w14:paraId="4E661971" w14:textId="4B9D39DF" w:rsidR="003A6243" w:rsidRPr="00BC1105" w:rsidRDefault="00825006" w:rsidP="003F4EBA">
      <w:pPr>
        <w:pStyle w:val="ContactInfo"/>
        <w:rPr>
          <w:u w:val="single"/>
        </w:rPr>
      </w:pPr>
      <w:hyperlink r:id="rId10" w:history="1">
        <w:r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557165">
      <w:pPr>
        <w:pStyle w:val="Email"/>
        <w:rPr>
          <w:u w:val="single"/>
        </w:rPr>
      </w:pPr>
      <w:hyperlink r:id="rId11" w:history="1">
        <w:r w:rsidRPr="00BC1105">
          <w:rPr>
            <w:u w:val="single"/>
          </w:rPr>
          <w:t>mohamedh.aly@hotmail.com</w:t>
        </w:r>
      </w:hyperlink>
    </w:p>
    <w:p w14:paraId="21AF45BE" w14:textId="4C5A6B92" w:rsidR="005A176A" w:rsidRDefault="00557165" w:rsidP="005A176A">
      <w:pPr>
        <w:pStyle w:val="Name"/>
      </w:pPr>
      <w:r>
        <w:t>Mohamed H. Aly</w:t>
      </w:r>
    </w:p>
    <w:p w14:paraId="6C3B77D2" w14:textId="77777777" w:rsidR="005A176A" w:rsidRDefault="005A176A" w:rsidP="005A176A">
      <w:pPr>
        <w:pStyle w:val="Heading1"/>
        <w:bidi/>
      </w:pPr>
    </w:p>
    <w:p w14:paraId="55DEDFBD" w14:textId="31498336" w:rsidR="005A176A" w:rsidRDefault="005A176A" w:rsidP="005A176A">
      <w:pPr>
        <w:pStyle w:val="Heading1"/>
        <w:bidi/>
      </w:pPr>
      <w:r>
        <w:t>Experience</w:t>
      </w:r>
    </w:p>
    <w:p w14:paraId="387972CE" w14:textId="77777777" w:rsidR="005A176A" w:rsidRPr="00560069" w:rsidRDefault="005A176A" w:rsidP="005A176A">
      <w:pPr>
        <w:pStyle w:val="Heading2"/>
        <w:rPr>
          <w:sz w:val="21"/>
          <w:szCs w:val="21"/>
        </w:rPr>
      </w:pPr>
      <w:r w:rsidRPr="00033B52">
        <w:rPr>
          <w:sz w:val="21"/>
          <w:szCs w:val="21"/>
        </w:rPr>
        <w:t>The Address Holding</w:t>
      </w:r>
    </w:p>
    <w:p w14:paraId="2636103F" w14:textId="77777777" w:rsidR="005A176A" w:rsidRPr="00560069" w:rsidRDefault="005A176A" w:rsidP="005A176A">
      <w:pPr>
        <w:pStyle w:val="ResumeText"/>
        <w:rPr>
          <w:color w:val="404040" w:themeColor="text1" w:themeTint="BF"/>
          <w:sz w:val="21"/>
          <w:szCs w:val="21"/>
        </w:rPr>
      </w:pPr>
      <w:r>
        <w:rPr>
          <w:color w:val="404040" w:themeColor="text1" w:themeTint="BF"/>
          <w:sz w:val="21"/>
          <w:szCs w:val="21"/>
        </w:rPr>
        <w:t>Frontend Engineer</w:t>
      </w:r>
    </w:p>
    <w:p w14:paraId="0319F856" w14:textId="77777777" w:rsidR="005A176A" w:rsidRPr="00A72B59" w:rsidRDefault="005A176A" w:rsidP="005A176A">
      <w:pPr>
        <w:pStyle w:val="ResumeText"/>
      </w:pPr>
      <w:r>
        <w:t>Nov 2024 - Present</w:t>
      </w:r>
    </w:p>
    <w:p w14:paraId="1658BE9B" w14:textId="2377991D" w:rsidR="005A176A" w:rsidRPr="00033B52" w:rsidRDefault="005A176A" w:rsidP="005A176A">
      <w:pPr>
        <w:pStyle w:val="ResumeText"/>
        <w:numPr>
          <w:ilvl w:val="0"/>
          <w:numId w:val="1"/>
        </w:numPr>
      </w:pPr>
      <w:r w:rsidRPr="00033B52">
        <w:rPr>
          <w:b/>
          <w:bCs/>
          <w:lang w:val="en-EG"/>
        </w:rPr>
        <w:t xml:space="preserve">Internal system development: </w:t>
      </w:r>
      <w:r w:rsidRPr="00033B52">
        <w:t>Built and maintained CRMs and HRMs using Next.js, focusing on</w:t>
      </w:r>
      <w:r w:rsidR="00CF3274">
        <w:t xml:space="preserve"> </w:t>
      </w:r>
      <w:r w:rsidRPr="00033B52">
        <w:t>performance, scalability, and maintainability.</w:t>
      </w:r>
    </w:p>
    <w:p w14:paraId="6594FF19" w14:textId="77777777" w:rsidR="005A176A" w:rsidRPr="00033B52" w:rsidRDefault="005A176A" w:rsidP="005A176A">
      <w:pPr>
        <w:pStyle w:val="ResumeText"/>
        <w:numPr>
          <w:ilvl w:val="0"/>
          <w:numId w:val="1"/>
        </w:numPr>
      </w:pPr>
      <w:r w:rsidRPr="00033B52">
        <w:rPr>
          <w:b/>
          <w:bCs/>
          <w:lang w:val="en-EG"/>
        </w:rPr>
        <w:t xml:space="preserve">Project ownership: </w:t>
      </w:r>
      <w:r w:rsidRPr="00033B52">
        <w:t>Spearheaded development of a property listing e-commerce website, authoring 85%+ of the production code.</w:t>
      </w:r>
    </w:p>
    <w:p w14:paraId="200B5B2B" w14:textId="77777777" w:rsidR="005A176A" w:rsidRPr="00033B52" w:rsidRDefault="005A176A" w:rsidP="005A176A">
      <w:pPr>
        <w:pStyle w:val="ResumeText"/>
        <w:numPr>
          <w:ilvl w:val="0"/>
          <w:numId w:val="1"/>
        </w:numPr>
      </w:pPr>
      <w:r w:rsidRPr="00033B52">
        <w:rPr>
          <w:b/>
          <w:bCs/>
          <w:lang w:val="en-EG"/>
        </w:rPr>
        <w:t xml:space="preserve">SEO optimization: </w:t>
      </w:r>
      <w:r w:rsidRPr="00033B52">
        <w:t>Implemented server-side rendering and dynamic routing to maximize organic visibility and meet SEO best practices.</w:t>
      </w:r>
    </w:p>
    <w:p w14:paraId="3BAA5194" w14:textId="1296D972" w:rsidR="005A176A" w:rsidRDefault="005A176A" w:rsidP="00F01E65">
      <w:pPr>
        <w:pStyle w:val="ResumeText"/>
        <w:numPr>
          <w:ilvl w:val="0"/>
          <w:numId w:val="1"/>
        </w:numPr>
      </w:pPr>
      <w:r w:rsidRPr="00033B52">
        <w:rPr>
          <w:b/>
          <w:bCs/>
          <w:lang w:val="en-EG"/>
        </w:rPr>
        <w:t xml:space="preserve">Cross-functional collaboration: </w:t>
      </w:r>
      <w:r w:rsidRPr="00033B52">
        <w:t>Worked closely with designers and backend teams to ensure seamless UI/UX and reliable system integration.</w:t>
      </w:r>
    </w:p>
    <w:p w14:paraId="10086BC4" w14:textId="77777777" w:rsidR="005A176A" w:rsidRPr="00560069" w:rsidRDefault="005A176A" w:rsidP="005A176A">
      <w:pPr>
        <w:pStyle w:val="Heading2"/>
        <w:rPr>
          <w:sz w:val="21"/>
          <w:szCs w:val="21"/>
        </w:rPr>
      </w:pPr>
      <w:r>
        <w:rPr>
          <w:sz w:val="21"/>
          <w:szCs w:val="21"/>
        </w:rPr>
        <w:t>Sideup</w:t>
      </w:r>
    </w:p>
    <w:p w14:paraId="2E1AFF3E" w14:textId="77777777" w:rsidR="005A176A" w:rsidRPr="00560069" w:rsidRDefault="005A176A" w:rsidP="005A176A">
      <w:pPr>
        <w:pStyle w:val="ResumeText"/>
        <w:rPr>
          <w:color w:val="404040" w:themeColor="text1" w:themeTint="BF"/>
          <w:sz w:val="21"/>
          <w:szCs w:val="21"/>
        </w:rPr>
      </w:pPr>
      <w:r>
        <w:rPr>
          <w:color w:val="404040" w:themeColor="text1" w:themeTint="BF"/>
          <w:sz w:val="21"/>
          <w:szCs w:val="21"/>
        </w:rPr>
        <w:t>Senior Frontend Engineer</w:t>
      </w:r>
    </w:p>
    <w:p w14:paraId="5CBEBA79" w14:textId="77777777" w:rsidR="005A176A" w:rsidRPr="00A72B59" w:rsidRDefault="005A176A" w:rsidP="005A176A">
      <w:pPr>
        <w:pStyle w:val="ResumeText"/>
      </w:pPr>
      <w:r>
        <w:t>Dec 2023 – Nov 2024</w:t>
      </w:r>
    </w:p>
    <w:p w14:paraId="1C04A2B4" w14:textId="77777777" w:rsidR="005A176A" w:rsidRDefault="005A176A" w:rsidP="005A176A">
      <w:pPr>
        <w:pStyle w:val="ResumeText"/>
        <w:numPr>
          <w:ilvl w:val="0"/>
          <w:numId w:val="1"/>
        </w:numPr>
      </w:pPr>
      <w:r w:rsidRPr="000F71F7">
        <w:rPr>
          <w:b/>
          <w:bCs/>
        </w:rPr>
        <w:t>Led and mentored junior engineers</w:t>
      </w:r>
      <w:r>
        <w:t>: Cultivated a collaborative environment, fostering skill development and productivity.</w:t>
      </w:r>
    </w:p>
    <w:p w14:paraId="78E298B2" w14:textId="77777777" w:rsidR="005A176A" w:rsidRDefault="005A176A" w:rsidP="005A176A">
      <w:pPr>
        <w:pStyle w:val="ResumeText"/>
        <w:numPr>
          <w:ilvl w:val="0"/>
          <w:numId w:val="1"/>
        </w:numPr>
      </w:pPr>
      <w:r w:rsidRPr="000F71F7">
        <w:rPr>
          <w:b/>
          <w:bCs/>
        </w:rPr>
        <w:t>Hands-on coding leadership</w:t>
      </w:r>
      <w:r>
        <w:t>: Prioritized efficient task distribution, tackled complex features, ensuring robust code quality.</w:t>
      </w:r>
    </w:p>
    <w:p w14:paraId="2808E58B" w14:textId="77777777" w:rsidR="005A176A" w:rsidRDefault="005A176A" w:rsidP="005A176A">
      <w:pPr>
        <w:pStyle w:val="ResumeText"/>
        <w:numPr>
          <w:ilvl w:val="0"/>
          <w:numId w:val="1"/>
        </w:numPr>
      </w:pPr>
      <w:r w:rsidRPr="000F71F7">
        <w:rPr>
          <w:b/>
          <w:bCs/>
        </w:rPr>
        <w:t>Stakeholder collaboration</w:t>
      </w:r>
      <w:r>
        <w:t>: Provided valuable insights, aligning dashboard direction with user needs and business objectives.</w:t>
      </w:r>
    </w:p>
    <w:p w14:paraId="144D0403" w14:textId="587CA5EA" w:rsidR="005A176A" w:rsidRDefault="005A176A" w:rsidP="00F01E65">
      <w:pPr>
        <w:pStyle w:val="ResumeText"/>
        <w:numPr>
          <w:ilvl w:val="0"/>
          <w:numId w:val="1"/>
        </w:numPr>
      </w:pPr>
      <w:r w:rsidRPr="000F71F7">
        <w:rPr>
          <w:b/>
          <w:bCs/>
        </w:rPr>
        <w:t>Process optimization</w:t>
      </w:r>
      <w:r>
        <w:rPr>
          <w:b/>
          <w:bCs/>
        </w:rPr>
        <w:t xml:space="preserve">: </w:t>
      </w:r>
      <w:r>
        <w:t>Implemented initiatives to streamline workflows, enhance productivity, and ensure code efficiency and reliability.</w:t>
      </w:r>
    </w:p>
    <w:p w14:paraId="5734FD02" w14:textId="77777777" w:rsidR="005A176A" w:rsidRPr="001B0652" w:rsidRDefault="005A176A" w:rsidP="005A176A">
      <w:pPr>
        <w:keepNext/>
        <w:keepLines/>
        <w:spacing w:after="40"/>
        <w:outlineLvl w:val="1"/>
        <w:rPr>
          <w:rFonts w:asciiTheme="majorHAnsi" w:eastAsiaTheme="majorEastAsia" w:hAnsiTheme="majorHAnsi" w:cstheme="majorBidi"/>
          <w:b/>
          <w:bCs/>
          <w:caps/>
          <w:color w:val="404040" w:themeColor="text1" w:themeTint="BF"/>
          <w:kern w:val="20"/>
          <w:sz w:val="21"/>
          <w:szCs w:val="21"/>
          <w14:ligatures w14:val="standardContextual"/>
        </w:rPr>
      </w:pPr>
      <w:r w:rsidRPr="001B0652">
        <w:rPr>
          <w:rFonts w:asciiTheme="majorHAnsi" w:eastAsiaTheme="majorEastAsia" w:hAnsiTheme="majorHAnsi" w:cstheme="majorBidi"/>
          <w:b/>
          <w:bCs/>
          <w:caps/>
          <w:color w:val="404040" w:themeColor="text1" w:themeTint="BF"/>
          <w:kern w:val="20"/>
          <w:sz w:val="21"/>
          <w:szCs w:val="21"/>
          <w14:ligatures w14:val="standardContextual"/>
        </w:rPr>
        <w:t>Sideup</w:t>
      </w:r>
    </w:p>
    <w:p w14:paraId="26DB114A" w14:textId="77777777" w:rsidR="005A176A" w:rsidRPr="001B0652" w:rsidRDefault="005A176A" w:rsidP="005A176A">
      <w:pPr>
        <w:ind w:right="1440"/>
        <w:rPr>
          <w:color w:val="404040" w:themeColor="text1" w:themeTint="BF"/>
          <w:kern w:val="20"/>
          <w:sz w:val="21"/>
          <w:szCs w:val="21"/>
        </w:rPr>
      </w:pPr>
      <w:r w:rsidRPr="001B0652">
        <w:rPr>
          <w:color w:val="404040" w:themeColor="text1" w:themeTint="BF"/>
          <w:kern w:val="20"/>
          <w:sz w:val="21"/>
          <w:szCs w:val="21"/>
        </w:rPr>
        <w:t xml:space="preserve">Frontend </w:t>
      </w:r>
      <w:r>
        <w:rPr>
          <w:color w:val="404040" w:themeColor="text1" w:themeTint="BF"/>
          <w:kern w:val="20"/>
          <w:sz w:val="21"/>
          <w:szCs w:val="21"/>
        </w:rPr>
        <w:t>E</w:t>
      </w:r>
      <w:r w:rsidRPr="001B0652">
        <w:rPr>
          <w:color w:val="404040" w:themeColor="text1" w:themeTint="BF"/>
          <w:kern w:val="20"/>
          <w:sz w:val="21"/>
          <w:szCs w:val="21"/>
        </w:rPr>
        <w:t>ngineer</w:t>
      </w:r>
    </w:p>
    <w:p w14:paraId="3D331C60" w14:textId="77777777" w:rsidR="005A176A" w:rsidRPr="001B0652" w:rsidRDefault="005A176A" w:rsidP="005A176A">
      <w:pPr>
        <w:pStyle w:val="ResumeText"/>
      </w:pPr>
      <w:r w:rsidRPr="001B0652">
        <w:t>Feb 2023 – Dec 2023</w:t>
      </w:r>
    </w:p>
    <w:p w14:paraId="6CD45634" w14:textId="1C89B45E" w:rsidR="005A176A" w:rsidRPr="005A176A" w:rsidRDefault="005A176A" w:rsidP="005A176A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5A176A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Led frontend </w:t>
      </w:r>
      <w:r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>development:</w:t>
      </w:r>
      <w:r>
        <w:t xml:space="preserve"> </w:t>
      </w:r>
      <w:r w:rsidRPr="005A176A">
        <w:rPr>
          <w:rFonts w:eastAsiaTheme="minorHAnsi"/>
          <w:color w:val="595959" w:themeColor="text1" w:themeTint="A6"/>
          <w:kern w:val="20"/>
          <w:sz w:val="20"/>
          <w:szCs w:val="20"/>
        </w:rPr>
        <w:t>Spearheaded the creation of a cutting-edge B2C shipping dashboard using React, TypeScript, and Bootstrap, ensuring seamless integration with backend systems.</w:t>
      </w:r>
    </w:p>
    <w:p w14:paraId="0826BF24" w14:textId="77777777" w:rsidR="005A176A" w:rsidRPr="005A176A" w:rsidRDefault="005A176A" w:rsidP="005A176A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5A176A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Ensured optimal UX/UI: </w:t>
      </w:r>
      <w:r w:rsidRPr="005A176A">
        <w:rPr>
          <w:rFonts w:eastAsiaTheme="minorHAnsi"/>
          <w:color w:val="595959" w:themeColor="text1" w:themeTint="A6"/>
          <w:kern w:val="20"/>
          <w:sz w:val="20"/>
          <w:szCs w:val="20"/>
        </w:rPr>
        <w:t>Collaborated with UX designers to create an intuitive design, enhancing user satisfaction and usability.</w:t>
      </w:r>
    </w:p>
    <w:p w14:paraId="517F7975" w14:textId="77777777" w:rsidR="005A176A" w:rsidRPr="005A176A" w:rsidRDefault="005A176A" w:rsidP="005A176A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5A176A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lastRenderedPageBreak/>
        <w:t xml:space="preserve">Maintained system stability: </w:t>
      </w:r>
      <w:r w:rsidRPr="005A176A">
        <w:rPr>
          <w:rFonts w:eastAsiaTheme="minorHAnsi"/>
          <w:color w:val="595959" w:themeColor="text1" w:themeTint="A6"/>
          <w:kern w:val="20"/>
          <w:sz w:val="20"/>
          <w:szCs w:val="20"/>
        </w:rPr>
        <w:t>Partnered with QA to conduct rigorous testing and debugging, ensuring high reliability and performance.</w:t>
      </w:r>
    </w:p>
    <w:p w14:paraId="7A31A764" w14:textId="443E85E1" w:rsidR="00F01E65" w:rsidRPr="00F01E65" w:rsidRDefault="005A176A" w:rsidP="00F01E65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5A176A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Adapted to new tech: </w:t>
      </w:r>
      <w:r w:rsidRPr="005A176A">
        <w:rPr>
          <w:rFonts w:eastAsiaTheme="minorHAnsi"/>
          <w:color w:val="595959" w:themeColor="text1" w:themeTint="A6"/>
          <w:kern w:val="20"/>
          <w:sz w:val="20"/>
          <w:szCs w:val="20"/>
        </w:rPr>
        <w:t>Quickly mastered Next.js and Material UI to maintain and improve previous versions, demonstrating adeptness in learning new technologies.</w:t>
      </w:r>
    </w:p>
    <w:p w14:paraId="7A0475F7" w14:textId="77777777" w:rsidR="00F01E65" w:rsidRPr="00560069" w:rsidRDefault="00F01E65" w:rsidP="00F01E65">
      <w:pPr>
        <w:pStyle w:val="Heading2"/>
        <w:rPr>
          <w:sz w:val="21"/>
          <w:szCs w:val="21"/>
        </w:rPr>
      </w:pPr>
      <w:r w:rsidRPr="00560069">
        <w:rPr>
          <w:sz w:val="21"/>
          <w:szCs w:val="21"/>
        </w:rPr>
        <w:t>Advanced Computer Technologies (ACT)</w:t>
      </w:r>
    </w:p>
    <w:p w14:paraId="182E7FD7" w14:textId="77777777" w:rsidR="00F01E65" w:rsidRPr="00560069" w:rsidRDefault="00F01E65" w:rsidP="00F01E65">
      <w:pPr>
        <w:pStyle w:val="ResumeText"/>
        <w:rPr>
          <w:color w:val="404040" w:themeColor="text1" w:themeTint="BF"/>
          <w:sz w:val="21"/>
          <w:szCs w:val="21"/>
        </w:rPr>
      </w:pPr>
      <w:r w:rsidRPr="00560069">
        <w:rPr>
          <w:color w:val="404040" w:themeColor="text1" w:themeTint="BF"/>
          <w:sz w:val="21"/>
          <w:szCs w:val="21"/>
        </w:rPr>
        <w:t xml:space="preserve">Interface </w:t>
      </w:r>
      <w:r>
        <w:rPr>
          <w:color w:val="404040" w:themeColor="text1" w:themeTint="BF"/>
          <w:sz w:val="21"/>
          <w:szCs w:val="21"/>
        </w:rPr>
        <w:t>S</w:t>
      </w:r>
      <w:r w:rsidRPr="00560069">
        <w:rPr>
          <w:color w:val="404040" w:themeColor="text1" w:themeTint="BF"/>
          <w:sz w:val="21"/>
          <w:szCs w:val="21"/>
        </w:rPr>
        <w:t>pecialist</w:t>
      </w:r>
    </w:p>
    <w:p w14:paraId="4AEB1F5D" w14:textId="77777777" w:rsidR="00F01E65" w:rsidRDefault="00F01E65" w:rsidP="00F01E65">
      <w:pPr>
        <w:pStyle w:val="ResumeText"/>
      </w:pPr>
      <w:r w:rsidRPr="00557165">
        <w:t>Feb 2022 - Feb 202</w:t>
      </w:r>
      <w:r>
        <w:t>3</w:t>
      </w:r>
    </w:p>
    <w:p w14:paraId="391F1ED5" w14:textId="77777777" w:rsidR="00F01E65" w:rsidRPr="00F01E65" w:rsidRDefault="00F01E65" w:rsidP="00F01E65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F01E65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System Integration Expertise: </w:t>
      </w:r>
      <w:r w:rsidRPr="00F01E65">
        <w:rPr>
          <w:rFonts w:eastAsiaTheme="minorHAnsi"/>
          <w:color w:val="595959" w:themeColor="text1" w:themeTint="A6"/>
          <w:kern w:val="20"/>
          <w:sz w:val="20"/>
          <w:szCs w:val="20"/>
        </w:rPr>
        <w:t>Integrated digital subsystems like Door Lock Systems, IPTV, and POS with Property Management Systems for renowned hotel chains, facilitating seamless operations.</w:t>
      </w:r>
    </w:p>
    <w:p w14:paraId="79EEA85E" w14:textId="77777777" w:rsidR="00F01E65" w:rsidRPr="00F01E65" w:rsidRDefault="00F01E65" w:rsidP="00F01E65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F01E65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Agile Collaboration: </w:t>
      </w:r>
      <w:r w:rsidRPr="00F01E65">
        <w:rPr>
          <w:rFonts w:eastAsiaTheme="minorHAnsi"/>
          <w:color w:val="595959" w:themeColor="text1" w:themeTint="A6"/>
          <w:kern w:val="20"/>
          <w:sz w:val="20"/>
          <w:szCs w:val="20"/>
        </w:rPr>
        <w:t>Collaborated in agile settings, prioritizing and addressing stakeholder requirements, ensuring effective communication and alignment.</w:t>
      </w:r>
    </w:p>
    <w:p w14:paraId="53BE19EE" w14:textId="77777777" w:rsidR="00F01E65" w:rsidRPr="00F01E65" w:rsidRDefault="00F01E65" w:rsidP="00F01E65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F01E65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Remote Troubleshooting: </w:t>
      </w:r>
      <w:r w:rsidRPr="00F01E65">
        <w:rPr>
          <w:rFonts w:eastAsiaTheme="minorHAnsi"/>
          <w:color w:val="595959" w:themeColor="text1" w:themeTint="A6"/>
          <w:kern w:val="20"/>
          <w:sz w:val="20"/>
          <w:szCs w:val="20"/>
        </w:rPr>
        <w:t>Analyzed logs and error codes to troubleshoot issues remotely, minimizing downtime and ensuring prompt issue resolution.</w:t>
      </w:r>
    </w:p>
    <w:p w14:paraId="38AE9B43" w14:textId="3EF59BFF" w:rsidR="00F01E65" w:rsidRPr="00F01E65" w:rsidRDefault="00F01E65" w:rsidP="00F01E65">
      <w:pPr>
        <w:numPr>
          <w:ilvl w:val="0"/>
          <w:numId w:val="1"/>
        </w:numPr>
        <w:ind w:right="1440"/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F01E65">
        <w:rPr>
          <w:rFonts w:eastAsiaTheme="minorHAnsi"/>
          <w:b/>
          <w:bCs/>
          <w:color w:val="595959" w:themeColor="text1" w:themeTint="A6"/>
          <w:kern w:val="20"/>
          <w:sz w:val="20"/>
          <w:szCs w:val="20"/>
        </w:rPr>
        <w:t xml:space="preserve">Project Coordination Expertise: </w:t>
      </w:r>
      <w:r w:rsidRPr="00F01E65">
        <w:rPr>
          <w:rFonts w:eastAsiaTheme="minorHAnsi"/>
          <w:color w:val="595959" w:themeColor="text1" w:themeTint="A6"/>
          <w:kern w:val="20"/>
          <w:sz w:val="20"/>
          <w:szCs w:val="20"/>
        </w:rPr>
        <w:t>Orchestrated the integration of Oracle's Opera Web Services for 480+ Intercontinental Holiday Inn Group (IHG) hotels globally within four months, demonstrating adeptness in coordinating complex projects with multiple stakeholders and ensuring timely execution.</w:t>
      </w:r>
    </w:p>
    <w:p w14:paraId="429EC6D6" w14:textId="77777777" w:rsidR="005A176A" w:rsidRDefault="005A176A" w:rsidP="001B33C3">
      <w:pPr>
        <w:pStyle w:val="Heading1"/>
        <w:bidi/>
      </w:pPr>
    </w:p>
    <w:p w14:paraId="341E32D3" w14:textId="060CB690" w:rsidR="005A176A" w:rsidRDefault="005A176A" w:rsidP="005A176A">
      <w:pPr>
        <w:pStyle w:val="Heading1"/>
        <w:bidi/>
      </w:pPr>
      <w:r>
        <w:t>Education</w:t>
      </w:r>
    </w:p>
    <w:p w14:paraId="74CE530E" w14:textId="77777777" w:rsidR="005A176A" w:rsidRPr="00560069" w:rsidRDefault="005A176A" w:rsidP="005A176A">
      <w:pPr>
        <w:pStyle w:val="Heading2"/>
        <w:tabs>
          <w:tab w:val="left" w:pos="7053"/>
        </w:tabs>
        <w:rPr>
          <w:sz w:val="21"/>
          <w:szCs w:val="21"/>
        </w:rPr>
      </w:pPr>
      <w:r w:rsidRPr="00560069">
        <w:rPr>
          <w:sz w:val="21"/>
          <w:szCs w:val="21"/>
        </w:rPr>
        <w:t>Bachelor of Science</w:t>
      </w:r>
      <w:r>
        <w:rPr>
          <w:sz w:val="21"/>
          <w:szCs w:val="21"/>
        </w:rPr>
        <w:t xml:space="preserve"> (B.S)</w:t>
      </w:r>
      <w:r w:rsidRPr="00560069">
        <w:rPr>
          <w:sz w:val="21"/>
          <w:szCs w:val="21"/>
        </w:rPr>
        <w:t>, Management Information Systems</w:t>
      </w:r>
      <w:r>
        <w:rPr>
          <w:sz w:val="21"/>
          <w:szCs w:val="21"/>
        </w:rPr>
        <w:t>, GPA 3.1</w:t>
      </w:r>
      <w:r w:rsidRPr="00560069">
        <w:rPr>
          <w:sz w:val="21"/>
          <w:szCs w:val="21"/>
        </w:rPr>
        <w:tab/>
      </w:r>
    </w:p>
    <w:p w14:paraId="2A5548E8" w14:textId="77777777" w:rsidR="005A176A" w:rsidRPr="003D6F6B" w:rsidRDefault="005A176A" w:rsidP="005A176A">
      <w:pPr>
        <w:pStyle w:val="ResumeText"/>
      </w:pPr>
      <w:r w:rsidRPr="003D6F6B">
        <w:t xml:space="preserve">July 2021 </w:t>
      </w:r>
    </w:p>
    <w:p w14:paraId="62B92BB3" w14:textId="753F0733" w:rsidR="005A176A" w:rsidRDefault="005A176A" w:rsidP="005A176A">
      <w:pPr>
        <w:pStyle w:val="ResumeText"/>
      </w:pPr>
      <w:r w:rsidRPr="00560069">
        <w:t>Arab Academy for Science &amp; Technology &amp; Maritime Transport</w:t>
      </w:r>
      <w:r w:rsidR="00CF3274">
        <w:t xml:space="preserve"> (AAST</w:t>
      </w:r>
      <w:r w:rsidR="00D25DF6">
        <w:t>MT</w:t>
      </w:r>
      <w:r w:rsidR="00CF3274">
        <w:t>)</w:t>
      </w:r>
    </w:p>
    <w:p w14:paraId="685848D1" w14:textId="77777777" w:rsidR="005A176A" w:rsidRDefault="005A176A" w:rsidP="001B33C3">
      <w:pPr>
        <w:pStyle w:val="Heading1"/>
        <w:bidi/>
      </w:pPr>
    </w:p>
    <w:p w14:paraId="1FFC0225" w14:textId="28017926" w:rsidR="005A176A" w:rsidRDefault="005A176A" w:rsidP="005A176A">
      <w:pPr>
        <w:pStyle w:val="Heading1"/>
        <w:bidi/>
      </w:pPr>
      <w:r>
        <w:t>Technical skills</w:t>
      </w:r>
    </w:p>
    <w:tbl>
      <w:tblPr>
        <w:tblStyle w:val="ListTable7Colorful-Accent1"/>
        <w:tblW w:w="0" w:type="auto"/>
        <w:tblLook w:val="0620" w:firstRow="1" w:lastRow="0" w:firstColumn="0" w:lastColumn="0" w:noHBand="1" w:noVBand="1"/>
        <w:tblCaption w:val="Technical skills"/>
        <w:tblDescription w:val="A list of my technical competencies"/>
      </w:tblPr>
      <w:tblGrid>
        <w:gridCol w:w="2520"/>
        <w:gridCol w:w="2520"/>
        <w:gridCol w:w="2520"/>
        <w:gridCol w:w="2520"/>
      </w:tblGrid>
      <w:tr w:rsidR="001B33C3" w:rsidRPr="001B33C3" w14:paraId="56C72E5F" w14:textId="77777777" w:rsidTr="001B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2520" w:type="dxa"/>
            <w:shd w:val="clear" w:color="auto" w:fill="auto"/>
            <w:hideMark/>
          </w:tcPr>
          <w:p w14:paraId="1D1C55E2" w14:textId="77777777" w:rsidR="00CF3274" w:rsidRPr="00CF3274" w:rsidRDefault="00CF3274" w:rsidP="00CF3274">
            <w:pPr>
              <w:jc w:val="both"/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CF3274"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Frontend</w:t>
            </w:r>
          </w:p>
        </w:tc>
        <w:tc>
          <w:tcPr>
            <w:tcW w:w="2520" w:type="dxa"/>
            <w:shd w:val="clear" w:color="auto" w:fill="auto"/>
            <w:hideMark/>
          </w:tcPr>
          <w:p w14:paraId="631774C0" w14:textId="77777777" w:rsidR="00CF3274" w:rsidRPr="00CF3274" w:rsidRDefault="00CF3274" w:rsidP="00CF3274">
            <w:pPr>
              <w:jc w:val="both"/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CF3274"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Backend</w:t>
            </w:r>
          </w:p>
        </w:tc>
        <w:tc>
          <w:tcPr>
            <w:tcW w:w="2520" w:type="dxa"/>
            <w:shd w:val="clear" w:color="auto" w:fill="auto"/>
            <w:hideMark/>
          </w:tcPr>
          <w:p w14:paraId="15E6C5B1" w14:textId="77777777" w:rsidR="00CF3274" w:rsidRPr="00CF3274" w:rsidRDefault="00CF3274" w:rsidP="00CF3274">
            <w:pPr>
              <w:jc w:val="both"/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CF3274"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Databases &amp; DevOps</w:t>
            </w:r>
          </w:p>
        </w:tc>
        <w:tc>
          <w:tcPr>
            <w:tcW w:w="2520" w:type="dxa"/>
            <w:shd w:val="clear" w:color="auto" w:fill="auto"/>
            <w:hideMark/>
          </w:tcPr>
          <w:p w14:paraId="513AC5E8" w14:textId="77777777" w:rsidR="00CF3274" w:rsidRPr="00CF3274" w:rsidRDefault="00CF3274" w:rsidP="00CF3274">
            <w:pPr>
              <w:jc w:val="both"/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CF3274">
              <w:rPr>
                <w:b/>
                <w:bCs/>
                <w:i w:val="0"/>
                <w:iCs w:val="0"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Tools &amp; Concepts</w:t>
            </w:r>
          </w:p>
        </w:tc>
      </w:tr>
      <w:tr w:rsidR="001B33C3" w:rsidRPr="00CF3274" w14:paraId="0C70BBA5" w14:textId="77777777" w:rsidTr="001B33C3">
        <w:trPr>
          <w:trHeight w:val="480"/>
        </w:trPr>
        <w:tc>
          <w:tcPr>
            <w:tcW w:w="2520" w:type="dxa"/>
            <w:shd w:val="clear" w:color="auto" w:fill="auto"/>
            <w:hideMark/>
          </w:tcPr>
          <w:p w14:paraId="324ACB3A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HTML5, CSS3, SASS</w:t>
            </w:r>
          </w:p>
        </w:tc>
        <w:tc>
          <w:tcPr>
            <w:tcW w:w="2520" w:type="dxa"/>
            <w:shd w:val="clear" w:color="auto" w:fill="auto"/>
            <w:hideMark/>
          </w:tcPr>
          <w:p w14:paraId="7A634C4E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Node.js, Express</w:t>
            </w:r>
          </w:p>
        </w:tc>
        <w:tc>
          <w:tcPr>
            <w:tcW w:w="2520" w:type="dxa"/>
            <w:shd w:val="clear" w:color="auto" w:fill="auto"/>
            <w:hideMark/>
          </w:tcPr>
          <w:p w14:paraId="4E733D2D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MongoDB, MySQL, PostgreSQL</w:t>
            </w:r>
          </w:p>
        </w:tc>
        <w:tc>
          <w:tcPr>
            <w:tcW w:w="2520" w:type="dxa"/>
            <w:shd w:val="clear" w:color="auto" w:fill="auto"/>
            <w:hideMark/>
          </w:tcPr>
          <w:p w14:paraId="35FED651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Git &amp; GitHub, CI/CD, Jira</w:t>
            </w:r>
          </w:p>
        </w:tc>
      </w:tr>
      <w:tr w:rsidR="001B33C3" w:rsidRPr="00CF3274" w14:paraId="2176917E" w14:textId="77777777" w:rsidTr="001B33C3">
        <w:trPr>
          <w:trHeight w:val="480"/>
        </w:trPr>
        <w:tc>
          <w:tcPr>
            <w:tcW w:w="2520" w:type="dxa"/>
            <w:shd w:val="clear" w:color="auto" w:fill="auto"/>
            <w:hideMark/>
          </w:tcPr>
          <w:p w14:paraId="5BDB50BA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Bootstrap, Tailwind</w:t>
            </w:r>
          </w:p>
        </w:tc>
        <w:tc>
          <w:tcPr>
            <w:tcW w:w="2520" w:type="dxa"/>
            <w:shd w:val="clear" w:color="auto" w:fill="auto"/>
            <w:hideMark/>
          </w:tcPr>
          <w:p w14:paraId="07B4DAB9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PHP, C</w:t>
            </w:r>
          </w:p>
        </w:tc>
        <w:tc>
          <w:tcPr>
            <w:tcW w:w="2520" w:type="dxa"/>
            <w:shd w:val="clear" w:color="auto" w:fill="auto"/>
            <w:hideMark/>
          </w:tcPr>
          <w:p w14:paraId="403794F1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Redis, Firebase</w:t>
            </w:r>
          </w:p>
        </w:tc>
        <w:tc>
          <w:tcPr>
            <w:tcW w:w="2520" w:type="dxa"/>
            <w:shd w:val="clear" w:color="auto" w:fill="auto"/>
            <w:hideMark/>
          </w:tcPr>
          <w:p w14:paraId="2F59C20F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Bash CLI, Docker, Serverless</w:t>
            </w:r>
          </w:p>
        </w:tc>
      </w:tr>
      <w:tr w:rsidR="001B33C3" w:rsidRPr="00CF3274" w14:paraId="090262C3" w14:textId="77777777" w:rsidTr="001B33C3">
        <w:trPr>
          <w:trHeight w:val="480"/>
        </w:trPr>
        <w:tc>
          <w:tcPr>
            <w:tcW w:w="2520" w:type="dxa"/>
            <w:shd w:val="clear" w:color="auto" w:fill="auto"/>
            <w:hideMark/>
          </w:tcPr>
          <w:p w14:paraId="5CB852A8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JavaScript, TypeScript</w:t>
            </w:r>
          </w:p>
        </w:tc>
        <w:tc>
          <w:tcPr>
            <w:tcW w:w="2520" w:type="dxa"/>
            <w:shd w:val="clear" w:color="auto" w:fill="auto"/>
            <w:hideMark/>
          </w:tcPr>
          <w:p w14:paraId="2647E69A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RESTful APIs</w:t>
            </w:r>
          </w:p>
        </w:tc>
        <w:tc>
          <w:tcPr>
            <w:tcW w:w="2520" w:type="dxa"/>
            <w:shd w:val="clear" w:color="auto" w:fill="auto"/>
            <w:hideMark/>
          </w:tcPr>
          <w:p w14:paraId="2F66672E" w14:textId="77777777" w:rsidR="00CF3274" w:rsidRPr="001B33C3" w:rsidRDefault="00CF3274" w:rsidP="001B33C3">
            <w:p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6912343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Data Structures, Algorithms</w:t>
            </w:r>
          </w:p>
        </w:tc>
      </w:tr>
      <w:tr w:rsidR="001B33C3" w:rsidRPr="00CF3274" w14:paraId="51349A0A" w14:textId="77777777" w:rsidTr="001B33C3">
        <w:trPr>
          <w:trHeight w:val="480"/>
        </w:trPr>
        <w:tc>
          <w:tcPr>
            <w:tcW w:w="2520" w:type="dxa"/>
            <w:shd w:val="clear" w:color="auto" w:fill="auto"/>
            <w:hideMark/>
          </w:tcPr>
          <w:p w14:paraId="3B9386C4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React, Redux, React-Query</w:t>
            </w:r>
          </w:p>
        </w:tc>
        <w:tc>
          <w:tcPr>
            <w:tcW w:w="2520" w:type="dxa"/>
            <w:shd w:val="clear" w:color="auto" w:fill="auto"/>
            <w:hideMark/>
          </w:tcPr>
          <w:p w14:paraId="25A5E253" w14:textId="77777777" w:rsidR="00CF3274" w:rsidRPr="001B33C3" w:rsidRDefault="00CF3274" w:rsidP="001B33C3">
            <w:p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7E84AD0" w14:textId="77777777" w:rsidR="00CF3274" w:rsidRPr="001B33C3" w:rsidRDefault="00CF3274" w:rsidP="001B33C3">
            <w:p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58B0466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Unit Testing</w:t>
            </w:r>
          </w:p>
        </w:tc>
      </w:tr>
      <w:tr w:rsidR="001B33C3" w:rsidRPr="00CF3274" w14:paraId="3F48CD14" w14:textId="77777777" w:rsidTr="001B33C3">
        <w:trPr>
          <w:trHeight w:val="480"/>
        </w:trPr>
        <w:tc>
          <w:tcPr>
            <w:tcW w:w="2520" w:type="dxa"/>
            <w:shd w:val="clear" w:color="auto" w:fill="auto"/>
            <w:hideMark/>
          </w:tcPr>
          <w:p w14:paraId="6A065B6E" w14:textId="77777777" w:rsidR="00CF3274" w:rsidRPr="001B33C3" w:rsidRDefault="00CF3274" w:rsidP="001B33C3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  <w:r w:rsidRPr="001B33C3"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  <w:t>Angular, Next.js, Three.js</w:t>
            </w:r>
          </w:p>
        </w:tc>
        <w:tc>
          <w:tcPr>
            <w:tcW w:w="2520" w:type="dxa"/>
            <w:shd w:val="clear" w:color="auto" w:fill="auto"/>
            <w:hideMark/>
          </w:tcPr>
          <w:p w14:paraId="10EE7716" w14:textId="77777777" w:rsidR="00CF3274" w:rsidRPr="001B33C3" w:rsidRDefault="00CF3274" w:rsidP="001B33C3">
            <w:p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5B3E97" w14:textId="77777777" w:rsidR="00CF3274" w:rsidRPr="001B33C3" w:rsidRDefault="00CF3274" w:rsidP="001B33C3">
            <w:pPr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27CF826" w14:textId="77777777" w:rsidR="00CF3274" w:rsidRPr="001B33C3" w:rsidRDefault="00CF3274" w:rsidP="001B33C3">
            <w:pPr>
              <w:pStyle w:val="ListParagraph"/>
              <w:ind w:left="284"/>
              <w:rPr>
                <w:rFonts w:eastAsiaTheme="minorHAnsi"/>
                <w:color w:val="595959" w:themeColor="text1" w:themeTint="A6"/>
                <w:kern w:val="20"/>
                <w:sz w:val="20"/>
                <w:szCs w:val="20"/>
              </w:rPr>
            </w:pPr>
          </w:p>
        </w:tc>
      </w:tr>
    </w:tbl>
    <w:p w14:paraId="60FB33B8" w14:textId="77777777" w:rsidR="005A176A" w:rsidRPr="001B33C3" w:rsidRDefault="005A176A" w:rsidP="001B33C3">
      <w:pPr>
        <w:pStyle w:val="Heading1"/>
        <w:bidi/>
      </w:pPr>
    </w:p>
    <w:p w14:paraId="3FF99332" w14:textId="31649D0B" w:rsidR="005A176A" w:rsidRPr="005A176A" w:rsidRDefault="005A176A" w:rsidP="005A176A">
      <w:pPr>
        <w:pStyle w:val="ResumeText"/>
        <w:rPr>
          <w:rFonts w:asciiTheme="majorHAnsi" w:eastAsiaTheme="majorEastAsia" w:hAnsiTheme="majorHAnsi" w:cstheme="majorBidi"/>
          <w:caps/>
          <w:color w:val="577188" w:themeColor="accent1" w:themeShade="BF"/>
          <w:sz w:val="21"/>
        </w:rPr>
      </w:pPr>
      <w:r w:rsidRPr="005A176A">
        <w:rPr>
          <w:rFonts w:asciiTheme="majorHAnsi" w:eastAsiaTheme="majorEastAsia" w:hAnsiTheme="majorHAnsi" w:cstheme="majorBidi"/>
          <w:caps/>
          <w:color w:val="577188" w:themeColor="accent1" w:themeShade="BF"/>
          <w:sz w:val="21"/>
        </w:rPr>
        <w:t>PROJECTS &amp; COURSES/CERTIFICATES</w:t>
      </w:r>
    </w:p>
    <w:p w14:paraId="2146EC2A" w14:textId="3F82FEB8" w:rsidR="005A176A" w:rsidRDefault="005A176A" w:rsidP="005A176A">
      <w:pPr>
        <w:pStyle w:val="ResumeText"/>
      </w:pPr>
      <w:r w:rsidRPr="00895EA3">
        <w:t xml:space="preserve">A comprehensive list of all the projects I've contributed to, including detailed descriptions and the technologies utilized, can be found in my </w:t>
      </w:r>
      <w:hyperlink r:id="rId12" w:history="1">
        <w:r w:rsidRPr="00895EA3">
          <w:rPr>
            <w:rStyle w:val="Hyperlink"/>
          </w:rPr>
          <w:t>online portfolio</w:t>
        </w:r>
      </w:hyperlink>
      <w:r w:rsidRPr="00895EA3">
        <w:t>. Additionally, my completed courses and certificates are available there as well.</w:t>
      </w:r>
    </w:p>
    <w:sectPr w:rsidR="005A176A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C5BE8" w14:textId="77777777" w:rsidR="00E17DEE" w:rsidRDefault="00E17DEE">
      <w:pPr>
        <w:spacing w:after="0" w:line="240" w:lineRule="auto"/>
      </w:pPr>
      <w:r>
        <w:separator/>
      </w:r>
    </w:p>
  </w:endnote>
  <w:endnote w:type="continuationSeparator" w:id="0">
    <w:p w14:paraId="2B3C83B9" w14:textId="77777777" w:rsidR="00E17DEE" w:rsidRDefault="00E1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20B0604020202020204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96055" w14:textId="77777777" w:rsidR="00E17DEE" w:rsidRDefault="00E17DEE">
      <w:pPr>
        <w:spacing w:after="0" w:line="240" w:lineRule="auto"/>
      </w:pPr>
      <w:r>
        <w:separator/>
      </w:r>
    </w:p>
  </w:footnote>
  <w:footnote w:type="continuationSeparator" w:id="0">
    <w:p w14:paraId="71E964C5" w14:textId="77777777" w:rsidR="00E17DEE" w:rsidRDefault="00E1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FBC"/>
    <w:multiLevelType w:val="hybridMultilevel"/>
    <w:tmpl w:val="0F8023A0"/>
    <w:lvl w:ilvl="0" w:tplc="C8C82C1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1228F"/>
    <w:multiLevelType w:val="hybridMultilevel"/>
    <w:tmpl w:val="EC7A8AF4"/>
    <w:lvl w:ilvl="0" w:tplc="B6AC98E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F91B43"/>
    <w:multiLevelType w:val="hybridMultilevel"/>
    <w:tmpl w:val="193C9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7"/>
  </w:num>
  <w:num w:numId="2" w16cid:durableId="405691740">
    <w:abstractNumId w:val="9"/>
  </w:num>
  <w:num w:numId="3" w16cid:durableId="1911767264">
    <w:abstractNumId w:val="3"/>
  </w:num>
  <w:num w:numId="4" w16cid:durableId="101996582">
    <w:abstractNumId w:val="6"/>
  </w:num>
  <w:num w:numId="5" w16cid:durableId="1441681647">
    <w:abstractNumId w:val="1"/>
  </w:num>
  <w:num w:numId="6" w16cid:durableId="929391540">
    <w:abstractNumId w:val="2"/>
  </w:num>
  <w:num w:numId="7" w16cid:durableId="1542135290">
    <w:abstractNumId w:val="4"/>
  </w:num>
  <w:num w:numId="8" w16cid:durableId="308176104">
    <w:abstractNumId w:val="8"/>
  </w:num>
  <w:num w:numId="9" w16cid:durableId="298876392">
    <w:abstractNumId w:val="5"/>
  </w:num>
  <w:num w:numId="10" w16cid:durableId="70899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33B52"/>
    <w:rsid w:val="000424B7"/>
    <w:rsid w:val="00076404"/>
    <w:rsid w:val="000814BC"/>
    <w:rsid w:val="000D3D96"/>
    <w:rsid w:val="000F71F7"/>
    <w:rsid w:val="00101532"/>
    <w:rsid w:val="00105E5C"/>
    <w:rsid w:val="00114CD3"/>
    <w:rsid w:val="00137D4F"/>
    <w:rsid w:val="00180689"/>
    <w:rsid w:val="001B0652"/>
    <w:rsid w:val="001B33C3"/>
    <w:rsid w:val="001D75D9"/>
    <w:rsid w:val="0021632E"/>
    <w:rsid w:val="00220671"/>
    <w:rsid w:val="002A27AF"/>
    <w:rsid w:val="002A3DCE"/>
    <w:rsid w:val="002E6BB6"/>
    <w:rsid w:val="002F183D"/>
    <w:rsid w:val="00305A85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27D8"/>
    <w:rsid w:val="004B43EC"/>
    <w:rsid w:val="004D49AB"/>
    <w:rsid w:val="00534E5D"/>
    <w:rsid w:val="00557165"/>
    <w:rsid w:val="00560069"/>
    <w:rsid w:val="0058295A"/>
    <w:rsid w:val="005A176A"/>
    <w:rsid w:val="005C0121"/>
    <w:rsid w:val="005D5E5D"/>
    <w:rsid w:val="005D6C5E"/>
    <w:rsid w:val="005F63A7"/>
    <w:rsid w:val="0060341A"/>
    <w:rsid w:val="00664B76"/>
    <w:rsid w:val="00676DED"/>
    <w:rsid w:val="006A23C3"/>
    <w:rsid w:val="006D7679"/>
    <w:rsid w:val="006E708E"/>
    <w:rsid w:val="0070311A"/>
    <w:rsid w:val="00734795"/>
    <w:rsid w:val="00740B04"/>
    <w:rsid w:val="00741ABF"/>
    <w:rsid w:val="007C0143"/>
    <w:rsid w:val="007C7C48"/>
    <w:rsid w:val="00802D48"/>
    <w:rsid w:val="00825006"/>
    <w:rsid w:val="00844715"/>
    <w:rsid w:val="00847857"/>
    <w:rsid w:val="00847866"/>
    <w:rsid w:val="00867D47"/>
    <w:rsid w:val="00895EA3"/>
    <w:rsid w:val="008A0F52"/>
    <w:rsid w:val="008D7235"/>
    <w:rsid w:val="00931E66"/>
    <w:rsid w:val="009372B7"/>
    <w:rsid w:val="00957C40"/>
    <w:rsid w:val="00A26DF1"/>
    <w:rsid w:val="00A32531"/>
    <w:rsid w:val="00A36254"/>
    <w:rsid w:val="00A72B59"/>
    <w:rsid w:val="00AD77C0"/>
    <w:rsid w:val="00BB1889"/>
    <w:rsid w:val="00BB4ABF"/>
    <w:rsid w:val="00BC1105"/>
    <w:rsid w:val="00BE0E48"/>
    <w:rsid w:val="00BE6836"/>
    <w:rsid w:val="00C52783"/>
    <w:rsid w:val="00C5436B"/>
    <w:rsid w:val="00C6449F"/>
    <w:rsid w:val="00C81B83"/>
    <w:rsid w:val="00CA22D0"/>
    <w:rsid w:val="00CE4C0A"/>
    <w:rsid w:val="00CF3274"/>
    <w:rsid w:val="00D25DF6"/>
    <w:rsid w:val="00D355D5"/>
    <w:rsid w:val="00D7212D"/>
    <w:rsid w:val="00DC04B4"/>
    <w:rsid w:val="00DC3075"/>
    <w:rsid w:val="00E17DEE"/>
    <w:rsid w:val="00E213CC"/>
    <w:rsid w:val="00E27285"/>
    <w:rsid w:val="00E31DB2"/>
    <w:rsid w:val="00E431D2"/>
    <w:rsid w:val="00E70B48"/>
    <w:rsid w:val="00F01E65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3274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B33C3"/>
    <w:pPr>
      <w:ind w:left="720"/>
      <w:contextualSpacing/>
    </w:pPr>
  </w:style>
  <w:style w:type="table" w:styleId="ListTable7Colorful">
    <w:name w:val="List Table 7 Colorful"/>
    <w:basedOn w:val="TableNormal"/>
    <w:uiPriority w:val="52"/>
    <w:rsid w:val="001B33C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B33C3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97A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97A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97A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97A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portfol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58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Aly</cp:lastModifiedBy>
  <cp:revision>11</cp:revision>
  <dcterms:created xsi:type="dcterms:W3CDTF">2024-04-13T02:46:00Z</dcterms:created>
  <dcterms:modified xsi:type="dcterms:W3CDTF">2025-07-16T11:33:00Z</dcterms:modified>
</cp:coreProperties>
</file>